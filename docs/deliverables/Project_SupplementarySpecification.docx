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C6" w:rsidRPr="00400EB4" w:rsidRDefault="00890A8B">
      <w:pPr>
        <w:pStyle w:val="Title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VideoPlace</w:t>
      </w:r>
      <w:proofErr w:type="spellEnd"/>
    </w:p>
    <w:p w:rsidR="00E421C6" w:rsidRPr="004C19C6" w:rsidRDefault="00F73902" w:rsidP="004C19C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 w:rsidP="00E46297">
      <w:pPr>
        <w:pStyle w:val="InfoBlue"/>
      </w:pPr>
    </w:p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F73902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0" w:name="_Toc254775820"/>
      <w:r w:rsidRPr="00400EB4">
        <w:rPr>
          <w:rFonts w:ascii="Times New Roman" w:hAnsi="Times New Roman"/>
        </w:rPr>
        <w:t>Non-functional Requirements</w:t>
      </w:r>
      <w:bookmarkEnd w:id="0"/>
    </w:p>
    <w:p w:rsidR="0040432F" w:rsidRPr="00400EB4" w:rsidRDefault="0040432F" w:rsidP="0040432F"/>
    <w:p w:rsidR="00E421C6" w:rsidRDefault="0040432F" w:rsidP="00697B53">
      <w:pPr>
        <w:pStyle w:val="Heading2"/>
        <w:rPr>
          <w:rFonts w:ascii="Times New Roman" w:hAnsi="Times New Roman"/>
        </w:rPr>
      </w:pPr>
      <w:bookmarkStart w:id="1" w:name="_Toc254775821"/>
      <w:r w:rsidRPr="00400EB4">
        <w:rPr>
          <w:rFonts w:ascii="Times New Roman" w:hAnsi="Times New Roman"/>
        </w:rPr>
        <w:t>Availability</w:t>
      </w:r>
      <w:bookmarkEnd w:id="1"/>
    </w:p>
    <w:p w:rsidR="00385A0F" w:rsidRPr="00385A0F" w:rsidRDefault="00385A0F" w:rsidP="00385A0F">
      <w:r>
        <w:tab/>
        <w:t>The website should be available approx. 96% of the time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2" w:name="_Toc254775822"/>
      <w:r w:rsidRPr="00400EB4">
        <w:rPr>
          <w:rFonts w:ascii="Times New Roman" w:hAnsi="Times New Roman"/>
        </w:rPr>
        <w:t>Performance</w:t>
      </w:r>
      <w:bookmarkEnd w:id="2"/>
    </w:p>
    <w:p w:rsidR="00385A0F" w:rsidRPr="00385A0F" w:rsidRDefault="00385A0F" w:rsidP="00385A0F">
      <w:r>
        <w:tab/>
        <w:t xml:space="preserve">Anything the user does should have a fast response time assuming the user has a stable connection to the </w:t>
      </w:r>
      <w:r>
        <w:tab/>
        <w:t xml:space="preserve">internet, otherwise loading times may vary. 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3" w:name="_Toc254775823"/>
      <w:r w:rsidRPr="00400EB4">
        <w:rPr>
          <w:rFonts w:ascii="Times New Roman" w:hAnsi="Times New Roman"/>
        </w:rPr>
        <w:t>Security</w:t>
      </w:r>
      <w:bookmarkEnd w:id="3"/>
    </w:p>
    <w:p w:rsidR="00385A0F" w:rsidRPr="00385A0F" w:rsidRDefault="00385A0F" w:rsidP="00385A0F">
      <w:r>
        <w:tab/>
        <w:t xml:space="preserve">Nothing except viewing videos can be done anonymously, requiring a username and password. For </w:t>
      </w:r>
      <w:r>
        <w:tab/>
        <w:t>company representatives, additional information will be required to prevent malicious intents.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4" w:name="_Toc254775824"/>
      <w:r w:rsidRPr="00400EB4">
        <w:rPr>
          <w:rFonts w:ascii="Times New Roman" w:hAnsi="Times New Roman"/>
        </w:rPr>
        <w:t>Testability</w:t>
      </w:r>
      <w:bookmarkEnd w:id="4"/>
    </w:p>
    <w:p w:rsidR="00385A0F" w:rsidRPr="00385A0F" w:rsidRDefault="00385A0F" w:rsidP="00385A0F">
      <w:r>
        <w:tab/>
        <w:t>Testability will be done through unit, integration and end to end tests.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5"/>
      <w:r w:rsidRPr="00400EB4">
        <w:rPr>
          <w:rFonts w:ascii="Times New Roman" w:hAnsi="Times New Roman"/>
        </w:rPr>
        <w:t>Usability</w:t>
      </w:r>
      <w:bookmarkEnd w:id="5"/>
    </w:p>
    <w:p w:rsidR="00385A0F" w:rsidRPr="00385A0F" w:rsidRDefault="00385A0F" w:rsidP="00385A0F">
      <w:r>
        <w:tab/>
        <w:t xml:space="preserve">The website can be used on any device and operating system as long as they have a browser through which </w:t>
      </w:r>
      <w:r>
        <w:tab/>
        <w:t xml:space="preserve">they can access the internet and corresponding video plug-ins installed. </w:t>
      </w:r>
    </w:p>
    <w:p w:rsidR="0040432F" w:rsidRPr="00400EB4" w:rsidRDefault="0040432F" w:rsidP="0040432F"/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6" w:name="_Toc254775826"/>
      <w:r w:rsidRPr="00400EB4">
        <w:rPr>
          <w:rFonts w:ascii="Times New Roman" w:hAnsi="Times New Roman"/>
        </w:rPr>
        <w:t>Design Constraints</w:t>
      </w:r>
      <w:bookmarkEnd w:id="6"/>
    </w:p>
    <w:p w:rsidR="00E421C6" w:rsidRPr="00E46297" w:rsidRDefault="00E46297" w:rsidP="00E46297">
      <w:pPr>
        <w:pStyle w:val="InfoBlue"/>
      </w:pPr>
      <w:r w:rsidRPr="00E46297">
        <w:t xml:space="preserve">The </w:t>
      </w:r>
      <w:r>
        <w:t>system will be a website built using Java with Spring Boot, with a Database connection established through JDBC in order to access user or video data.</w:t>
      </w:r>
      <w:bookmarkStart w:id="7" w:name="_GoBack"/>
      <w:bookmarkEnd w:id="7"/>
    </w:p>
    <w:p w:rsidR="00921E0D" w:rsidRPr="00400EB4" w:rsidRDefault="00921E0D">
      <w:pPr>
        <w:pStyle w:val="BodyText"/>
      </w:pPr>
    </w:p>
    <w:sectPr w:rsidR="00921E0D" w:rsidRPr="00400EB4" w:rsidSect="00E421C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843" w:rsidRDefault="00B11843">
      <w:pPr>
        <w:spacing w:line="240" w:lineRule="auto"/>
      </w:pPr>
      <w:r>
        <w:separator/>
      </w:r>
    </w:p>
  </w:endnote>
  <w:endnote w:type="continuationSeparator" w:id="0">
    <w:p w:rsidR="00B11843" w:rsidRDefault="00B11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 w:rsidP="00890A8B">
          <w:pPr>
            <w:jc w:val="center"/>
          </w:pPr>
          <w:r>
            <w:sym w:font="Symbol" w:char="F0D3"/>
          </w:r>
          <w:r w:rsidR="00890A8B">
            <w:t xml:space="preserve">Verdes </w:t>
          </w:r>
          <w:proofErr w:type="spellStart"/>
          <w:r w:rsidR="00890A8B">
            <w:t>Bogdan</w:t>
          </w:r>
          <w:proofErr w:type="spellEnd"/>
          <w:r w:rsidR="00890A8B"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890A8B">
            <w:rPr>
              <w:noProof/>
            </w:rPr>
            <w:t>2019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E46297">
            <w:rPr>
              <w:rStyle w:val="PageNumber"/>
              <w:noProof/>
            </w:rPr>
            <w:t>2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843" w:rsidRDefault="00B11843">
      <w:pPr>
        <w:spacing w:line="240" w:lineRule="auto"/>
      </w:pPr>
      <w:r>
        <w:separator/>
      </w:r>
    </w:p>
  </w:footnote>
  <w:footnote w:type="continuationSeparator" w:id="0">
    <w:p w:rsidR="00B11843" w:rsidRDefault="00B118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890A8B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 xml:space="preserve">Verdes </w:t>
    </w:r>
    <w:proofErr w:type="spellStart"/>
    <w:r>
      <w:rPr>
        <w:rFonts w:ascii="Arial" w:hAnsi="Arial"/>
        <w:b/>
        <w:sz w:val="36"/>
      </w:rPr>
      <w:t>Bogdan</w:t>
    </w:r>
    <w:proofErr w:type="spellEnd"/>
  </w:p>
  <w:p w:rsidR="00697B53" w:rsidRDefault="00890A8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4C19C6" w:rsidTr="004C19C6">
      <w:tc>
        <w:tcPr>
          <w:tcW w:w="9606" w:type="dxa"/>
        </w:tcPr>
        <w:p w:rsidR="004C19C6" w:rsidRDefault="00890A8B">
          <w:proofErr w:type="spellStart"/>
          <w:r>
            <w:t>VideoPlace</w:t>
          </w:r>
          <w:proofErr w:type="spellEnd"/>
        </w:p>
      </w:tc>
    </w:tr>
    <w:tr w:rsidR="004C19C6" w:rsidTr="004C19C6">
      <w:tc>
        <w:tcPr>
          <w:tcW w:w="9606" w:type="dxa"/>
        </w:tcPr>
        <w:p w:rsidR="004C19C6" w:rsidRDefault="00B1184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C19C6">
            <w:t>Supplementary Specification</w:t>
          </w:r>
          <w:r>
            <w:fldChar w:fldCharType="end"/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161A84"/>
    <w:rsid w:val="001C12A4"/>
    <w:rsid w:val="00385A0F"/>
    <w:rsid w:val="00400EB4"/>
    <w:rsid w:val="0040432F"/>
    <w:rsid w:val="004C19C6"/>
    <w:rsid w:val="00697B53"/>
    <w:rsid w:val="007A32FC"/>
    <w:rsid w:val="008421A9"/>
    <w:rsid w:val="00890A8B"/>
    <w:rsid w:val="00921E0D"/>
    <w:rsid w:val="00AD64E8"/>
    <w:rsid w:val="00B11843"/>
    <w:rsid w:val="00BA055D"/>
    <w:rsid w:val="00E421C6"/>
    <w:rsid w:val="00E46297"/>
    <w:rsid w:val="00EE5133"/>
    <w:rsid w:val="00F7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E46297"/>
    <w:pPr>
      <w:spacing w:after="120"/>
      <w:ind w:left="720"/>
    </w:p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8564FA2C-CBF7-431E-9F66-2EE3E103D1B8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27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Manager>[Dokumentverantwortlicher]</Manager>
  <Company>&lt;Company Name&gt;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Bogdan</cp:lastModifiedBy>
  <cp:revision>5</cp:revision>
  <cp:lastPrinted>1900-12-31T22:00:00Z</cp:lastPrinted>
  <dcterms:created xsi:type="dcterms:W3CDTF">2019-03-03T14:30:00Z</dcterms:created>
  <dcterms:modified xsi:type="dcterms:W3CDTF">2019-03-17T20:11:00Z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2019-03-03T14:26:02Z</vt:filetime>
  </property>
</Properties>
</file>